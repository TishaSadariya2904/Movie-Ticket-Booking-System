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DC1D" w14:textId="77777777" w:rsidR="001A583B" w:rsidRPr="006772DA" w:rsidRDefault="001A583B" w:rsidP="00A84E50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772DA">
        <w:rPr>
          <w:rFonts w:ascii="Times New Roman" w:hAnsi="Times New Roman" w:cs="Times New Roman"/>
          <w:color w:val="000000" w:themeColor="text1"/>
          <w:sz w:val="36"/>
          <w:szCs w:val="36"/>
        </w:rPr>
        <w:t>L.J. INSTITUTE OF COMPUTER APPLICATIONS</w:t>
      </w:r>
    </w:p>
    <w:p w14:paraId="58470CB1" w14:textId="77777777" w:rsidR="001A583B" w:rsidRDefault="001A583B" w:rsidP="00B2008D">
      <w:pPr>
        <w:pStyle w:val="Subtitle"/>
      </w:pPr>
    </w:p>
    <w:p w14:paraId="70FB91D1" w14:textId="77777777" w:rsidR="008B42AC" w:rsidRDefault="001A583B" w:rsidP="00B60E79">
      <w:pPr>
        <w:pStyle w:val="Subtitle"/>
      </w:pPr>
      <w:r>
        <w:rPr>
          <w:noProof/>
        </w:rPr>
        <w:drawing>
          <wp:inline distT="0" distB="0" distL="0" distR="0" wp14:anchorId="16904FEF" wp14:editId="39574922">
            <wp:extent cx="1581150" cy="1381125"/>
            <wp:effectExtent l="19050" t="0" r="0" b="0"/>
            <wp:docPr id="13" name="Picture 12" descr="lj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jk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3" cy="1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E9D8" w14:textId="77777777" w:rsidR="008B42AC" w:rsidRDefault="008B42AC" w:rsidP="008B42AC">
      <w:pPr>
        <w:pStyle w:val="NoSpacing"/>
        <w:rPr>
          <w:rFonts w:asciiTheme="minorHAnsi" w:eastAsiaTheme="minorHAnsi" w:hAnsiTheme="minorHAnsi" w:cstheme="minorBidi"/>
          <w:color w:val="595959" w:themeColor="text1" w:themeTint="A6"/>
          <w:lang w:eastAsia="en-US"/>
        </w:rPr>
      </w:pPr>
    </w:p>
    <w:p w14:paraId="29B90B77" w14:textId="77777777" w:rsidR="008B42AC" w:rsidRPr="00C47FC5" w:rsidRDefault="008B42AC" w:rsidP="008B42AC">
      <w:pPr>
        <w:pStyle w:val="NoSpacing"/>
        <w:jc w:val="center"/>
        <w:rPr>
          <w:rFonts w:ascii="Times New Roman" w:hAnsi="Times New Roman" w:cs="Times New Roman"/>
          <w:color w:val="425EA9" w:themeColor="accent5" w:themeShade="BF"/>
          <w:sz w:val="72"/>
          <w:szCs w:val="72"/>
        </w:rPr>
      </w:pPr>
      <w:r w:rsidRPr="00C47FC5">
        <w:rPr>
          <w:rFonts w:ascii="Times New Roman" w:hAnsi="Times New Roman" w:cs="Times New Roman"/>
          <w:color w:val="425EA9" w:themeColor="accent5" w:themeShade="BF"/>
          <w:sz w:val="72"/>
          <w:szCs w:val="72"/>
        </w:rPr>
        <w:t>My Show</w:t>
      </w:r>
    </w:p>
    <w:p w14:paraId="3AF9A1C8" w14:textId="77777777" w:rsidR="008B42AC" w:rsidRDefault="008B42AC" w:rsidP="008B42A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5C04F6C" w14:textId="77777777" w:rsidR="008B42AC" w:rsidRPr="002D4E53" w:rsidRDefault="008B42AC" w:rsidP="008B42AC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2D4E5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Movie booking system</w:t>
      </w:r>
    </w:p>
    <w:p w14:paraId="0DB3ACF1" w14:textId="77777777" w:rsidR="008B42AC" w:rsidRDefault="008B42AC" w:rsidP="008B42A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0FE50B3" w14:textId="77777777" w:rsidR="008B42AC" w:rsidRDefault="008B42AC" w:rsidP="008B42A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76AB0E0" w14:textId="77777777" w:rsidR="008B42AC" w:rsidRDefault="008B42AC" w:rsidP="008B42AC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en-US"/>
        </w:rPr>
        <w:drawing>
          <wp:inline distT="0" distB="0" distL="0" distR="0" wp14:anchorId="36536FF3" wp14:editId="39FA9FBC">
            <wp:extent cx="2495550" cy="1619250"/>
            <wp:effectExtent l="19050" t="0" r="0" b="0"/>
            <wp:docPr id="14" name="Picture 13" descr="My_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_sho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7703" w14:textId="77777777" w:rsidR="008B42AC" w:rsidRDefault="008B42AC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B28ED3" w14:textId="09A75D35" w:rsidR="008B42AC" w:rsidRDefault="008B42AC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4AF77FE" w14:textId="0A9B3EE4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0C86ECC" w14:textId="244F43E7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FECCCD0" w14:textId="0A7A0904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6B89830" w14:textId="72B32E55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F05609C" w14:textId="6C582E4A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DF4C320" w14:textId="77777777" w:rsidR="009C2351" w:rsidRDefault="009C2351" w:rsidP="008B42AC">
      <w:pPr>
        <w:pStyle w:val="NoSpacing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tbl>
      <w:tblPr>
        <w:tblStyle w:val="PlainTable1"/>
        <w:tblW w:w="8914" w:type="dxa"/>
        <w:tblLook w:val="04A0" w:firstRow="1" w:lastRow="0" w:firstColumn="1" w:lastColumn="0" w:noHBand="0" w:noVBand="1"/>
      </w:tblPr>
      <w:tblGrid>
        <w:gridCol w:w="4457"/>
        <w:gridCol w:w="4457"/>
      </w:tblGrid>
      <w:tr w:rsidR="005F7436" w14:paraId="0D098FB2" w14:textId="77777777" w:rsidTr="009C2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C353223" w14:textId="7E68F363" w:rsidR="005F7436" w:rsidRDefault="005F7436" w:rsidP="008B42AC">
            <w:pPr>
              <w:pStyle w:val="Subtitle"/>
            </w:pPr>
            <w:r>
              <w:lastRenderedPageBreak/>
              <w:t>sr. no</w:t>
            </w:r>
          </w:p>
        </w:tc>
        <w:tc>
          <w:tcPr>
            <w:tcW w:w="4457" w:type="dxa"/>
          </w:tcPr>
          <w:p w14:paraId="2FD15729" w14:textId="2D0FEB8F" w:rsidR="005F7436" w:rsidRDefault="005F7436" w:rsidP="008B42AC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5F7436" w14:paraId="637A2119" w14:textId="77777777" w:rsidTr="009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42DA644C" w14:textId="56CC8D03" w:rsidR="005F7436" w:rsidRDefault="005F7436" w:rsidP="008B42AC">
            <w:pPr>
              <w:pStyle w:val="Subtitle"/>
            </w:pPr>
            <w:r>
              <w:t>1</w:t>
            </w:r>
          </w:p>
        </w:tc>
        <w:tc>
          <w:tcPr>
            <w:tcW w:w="4457" w:type="dxa"/>
          </w:tcPr>
          <w:p w14:paraId="4F46A022" w14:textId="2836BAC6" w:rsidR="005F7436" w:rsidRDefault="005F7436" w:rsidP="008B42A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5F7436" w14:paraId="007B36E9" w14:textId="77777777" w:rsidTr="009C2351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F54B9BC" w14:textId="56A8161F" w:rsidR="005F7436" w:rsidRDefault="005F7436" w:rsidP="008B42AC">
            <w:pPr>
              <w:pStyle w:val="Subtitle"/>
            </w:pPr>
            <w:r>
              <w:t>2</w:t>
            </w:r>
          </w:p>
        </w:tc>
        <w:tc>
          <w:tcPr>
            <w:tcW w:w="4457" w:type="dxa"/>
          </w:tcPr>
          <w:p w14:paraId="50665296" w14:textId="00BACB6D" w:rsidR="005F7436" w:rsidRDefault="005F7436" w:rsidP="008B42AC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system</w:t>
            </w:r>
          </w:p>
        </w:tc>
      </w:tr>
      <w:tr w:rsidR="005F7436" w14:paraId="604C37A2" w14:textId="77777777" w:rsidTr="009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0D70B9F" w14:textId="77777777" w:rsidR="005F7436" w:rsidRDefault="005F7436" w:rsidP="008B42AC">
            <w:pPr>
              <w:pStyle w:val="Subtitle"/>
              <w:rPr>
                <w:b w:val="0"/>
                <w:bCs w:val="0"/>
              </w:rPr>
            </w:pPr>
            <w:r>
              <w:t>3</w:t>
            </w:r>
          </w:p>
          <w:p w14:paraId="5CED1B80" w14:textId="7F894989" w:rsidR="005F7436" w:rsidRDefault="005F7436" w:rsidP="008B42AC">
            <w:pPr>
              <w:pStyle w:val="Subtitle"/>
            </w:pPr>
          </w:p>
        </w:tc>
        <w:tc>
          <w:tcPr>
            <w:tcW w:w="4457" w:type="dxa"/>
          </w:tcPr>
          <w:p w14:paraId="0F44DFD9" w14:textId="43E2E1CC" w:rsidR="005F7436" w:rsidRDefault="005F7436" w:rsidP="008B42A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praposed system</w:t>
            </w:r>
          </w:p>
        </w:tc>
      </w:tr>
      <w:tr w:rsidR="005F7436" w14:paraId="0180E434" w14:textId="77777777" w:rsidTr="009C2351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18D5AFC2" w14:textId="48BF43C1" w:rsidR="005F7436" w:rsidRDefault="005F7436" w:rsidP="008B42AC">
            <w:pPr>
              <w:pStyle w:val="Subtitle"/>
            </w:pPr>
            <w:r>
              <w:t>4</w:t>
            </w:r>
          </w:p>
        </w:tc>
        <w:tc>
          <w:tcPr>
            <w:tcW w:w="4457" w:type="dxa"/>
          </w:tcPr>
          <w:p w14:paraId="58C465C4" w14:textId="27300BCD" w:rsidR="005F7436" w:rsidRDefault="005F7436" w:rsidP="008B42AC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targeted user</w:t>
            </w:r>
          </w:p>
        </w:tc>
      </w:tr>
      <w:tr w:rsidR="005F7436" w14:paraId="1648A64A" w14:textId="77777777" w:rsidTr="009C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69F66122" w14:textId="38A10C63" w:rsidR="005F7436" w:rsidRDefault="005F7436" w:rsidP="008B42AC">
            <w:pPr>
              <w:pStyle w:val="Subtitle"/>
            </w:pPr>
            <w:r>
              <w:t>5</w:t>
            </w:r>
          </w:p>
        </w:tc>
        <w:tc>
          <w:tcPr>
            <w:tcW w:w="4457" w:type="dxa"/>
          </w:tcPr>
          <w:p w14:paraId="2BF94E96" w14:textId="30E498A0" w:rsidR="005F7436" w:rsidRDefault="005F7436" w:rsidP="008B42AC">
            <w:pPr>
              <w:pStyle w:val="Sub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dicsanary</w:t>
            </w:r>
          </w:p>
        </w:tc>
      </w:tr>
      <w:tr w:rsidR="005F7436" w14:paraId="1E3E2569" w14:textId="77777777" w:rsidTr="009C2351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7" w:type="dxa"/>
          </w:tcPr>
          <w:p w14:paraId="51E365A7" w14:textId="512DF5AD" w:rsidR="005F7436" w:rsidRDefault="005F7436" w:rsidP="008B42AC">
            <w:pPr>
              <w:pStyle w:val="Subtitle"/>
            </w:pPr>
            <w:r>
              <w:t>6</w:t>
            </w:r>
          </w:p>
        </w:tc>
        <w:tc>
          <w:tcPr>
            <w:tcW w:w="4457" w:type="dxa"/>
          </w:tcPr>
          <w:p w14:paraId="1BBF8AD7" w14:textId="2BCA385F" w:rsidR="005F7436" w:rsidRDefault="005F7436" w:rsidP="008B42AC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usae case</w:t>
            </w:r>
          </w:p>
        </w:tc>
      </w:tr>
    </w:tbl>
    <w:p w14:paraId="226A25CE" w14:textId="4545C31E" w:rsidR="008B42AC" w:rsidRDefault="008B42AC" w:rsidP="008B42AC">
      <w:pPr>
        <w:pStyle w:val="Subtitle"/>
      </w:pPr>
    </w:p>
    <w:p w14:paraId="1E11E3A0" w14:textId="77777777" w:rsidR="00C6554A" w:rsidRDefault="00B2008D" w:rsidP="00C6554A">
      <w:pPr>
        <w:pStyle w:val="Heading1"/>
      </w:pPr>
      <w:r w:rsidRPr="00B2008D">
        <w:rPr>
          <w:b/>
          <w:bCs/>
        </w:rPr>
        <w:t>Developer information</w:t>
      </w:r>
    </w:p>
    <w:p w14:paraId="2F562FFE" w14:textId="77777777" w:rsidR="00B2008D" w:rsidRPr="00B2008D" w:rsidRDefault="00B2008D" w:rsidP="00B200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008D">
        <w:rPr>
          <w:b/>
          <w:bCs/>
          <w:sz w:val="28"/>
          <w:szCs w:val="28"/>
        </w:rPr>
        <w:t>Miss</w:t>
      </w:r>
      <w:r w:rsidRPr="00B2008D">
        <w:rPr>
          <w:sz w:val="28"/>
          <w:szCs w:val="28"/>
        </w:rPr>
        <w:t>. Neha Agrawal (</w:t>
      </w:r>
      <w:proofErr w:type="gramStart"/>
      <w:r w:rsidRPr="00B2008D">
        <w:rPr>
          <w:sz w:val="28"/>
          <w:szCs w:val="28"/>
        </w:rPr>
        <w:t>E.N:-</w:t>
      </w:r>
      <w:proofErr w:type="gramEnd"/>
      <w:r w:rsidRPr="00B2008D">
        <w:rPr>
          <w:sz w:val="28"/>
          <w:szCs w:val="28"/>
        </w:rPr>
        <w:t xml:space="preserve"> 2020004500210004)</w:t>
      </w:r>
    </w:p>
    <w:p w14:paraId="187BE5F6" w14:textId="77777777" w:rsidR="00B2008D" w:rsidRPr="00B2008D" w:rsidRDefault="00B2008D" w:rsidP="00B200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008D">
        <w:rPr>
          <w:b/>
          <w:bCs/>
          <w:sz w:val="28"/>
          <w:szCs w:val="28"/>
        </w:rPr>
        <w:t>Miss</w:t>
      </w:r>
      <w:r w:rsidRPr="00B2008D">
        <w:rPr>
          <w:sz w:val="28"/>
          <w:szCs w:val="28"/>
        </w:rPr>
        <w:t xml:space="preserve">. Tisha </w:t>
      </w:r>
      <w:proofErr w:type="spellStart"/>
      <w:r w:rsidRPr="00B2008D">
        <w:rPr>
          <w:sz w:val="28"/>
          <w:szCs w:val="28"/>
        </w:rPr>
        <w:t>Sadariya</w:t>
      </w:r>
      <w:proofErr w:type="spellEnd"/>
      <w:r w:rsidRPr="00B2008D">
        <w:rPr>
          <w:sz w:val="28"/>
          <w:szCs w:val="28"/>
        </w:rPr>
        <w:t xml:space="preserve"> (</w:t>
      </w:r>
      <w:proofErr w:type="gramStart"/>
      <w:r w:rsidRPr="00B2008D">
        <w:rPr>
          <w:sz w:val="28"/>
          <w:szCs w:val="28"/>
        </w:rPr>
        <w:t>E.N:-</w:t>
      </w:r>
      <w:proofErr w:type="gramEnd"/>
      <w:r w:rsidRPr="00B2008D">
        <w:rPr>
          <w:sz w:val="28"/>
          <w:szCs w:val="28"/>
        </w:rPr>
        <w:t xml:space="preserve"> 2020004500210052)</w:t>
      </w:r>
    </w:p>
    <w:p w14:paraId="6431DB2B" w14:textId="77777777" w:rsidR="00B2008D" w:rsidRPr="00B2008D" w:rsidRDefault="00B2008D" w:rsidP="00B2008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2008D">
        <w:rPr>
          <w:b/>
          <w:bCs/>
          <w:sz w:val="28"/>
          <w:szCs w:val="28"/>
        </w:rPr>
        <w:t>Mr</w:t>
      </w:r>
      <w:r w:rsidRPr="00B2008D">
        <w:rPr>
          <w:sz w:val="28"/>
          <w:szCs w:val="28"/>
        </w:rPr>
        <w:t xml:space="preserve">.  </w:t>
      </w:r>
      <w:proofErr w:type="spellStart"/>
      <w:r w:rsidRPr="00B2008D">
        <w:rPr>
          <w:sz w:val="28"/>
          <w:szCs w:val="28"/>
        </w:rPr>
        <w:t>Vraj</w:t>
      </w:r>
      <w:proofErr w:type="spellEnd"/>
      <w:r w:rsidRPr="00B2008D">
        <w:rPr>
          <w:sz w:val="28"/>
          <w:szCs w:val="28"/>
        </w:rPr>
        <w:t xml:space="preserve"> Parikh (</w:t>
      </w:r>
      <w:proofErr w:type="gramStart"/>
      <w:r w:rsidRPr="00B2008D">
        <w:rPr>
          <w:sz w:val="28"/>
          <w:szCs w:val="28"/>
        </w:rPr>
        <w:t>E.N:-</w:t>
      </w:r>
      <w:proofErr w:type="gramEnd"/>
      <w:r w:rsidRPr="00B2008D">
        <w:rPr>
          <w:sz w:val="28"/>
          <w:szCs w:val="28"/>
        </w:rPr>
        <w:t xml:space="preserve"> 2020004500210037)</w:t>
      </w:r>
    </w:p>
    <w:p w14:paraId="67B1E16D" w14:textId="77777777" w:rsidR="00B2008D" w:rsidRDefault="00B2008D" w:rsidP="00B2008D"/>
    <w:p w14:paraId="2E220683" w14:textId="77777777" w:rsidR="00B2008D" w:rsidRPr="00B2008D" w:rsidRDefault="00B2008D" w:rsidP="00B2008D">
      <w:pPr>
        <w:numPr>
          <w:ilvl w:val="0"/>
          <w:numId w:val="20"/>
        </w:numPr>
        <w:rPr>
          <w:sz w:val="28"/>
          <w:szCs w:val="28"/>
        </w:rPr>
      </w:pPr>
      <w:r w:rsidRPr="00B2008D">
        <w:rPr>
          <w:b/>
          <w:bCs/>
          <w:sz w:val="28"/>
          <w:szCs w:val="28"/>
          <w:u w:val="single"/>
        </w:rPr>
        <w:t xml:space="preserve">Internal </w:t>
      </w:r>
      <w:proofErr w:type="gramStart"/>
      <w:r w:rsidRPr="00B2008D">
        <w:rPr>
          <w:b/>
          <w:bCs/>
          <w:sz w:val="28"/>
          <w:szCs w:val="28"/>
          <w:u w:val="single"/>
        </w:rPr>
        <w:t>Guide</w:t>
      </w:r>
      <w:r w:rsidRPr="00B2008D">
        <w:rPr>
          <w:sz w:val="28"/>
          <w:szCs w:val="28"/>
        </w:rPr>
        <w:t>:-</w:t>
      </w:r>
      <w:proofErr w:type="gramEnd"/>
      <w:r w:rsidRPr="00B2008D">
        <w:rPr>
          <w:sz w:val="28"/>
          <w:szCs w:val="28"/>
        </w:rPr>
        <w:t xml:space="preserve"> Prof. </w:t>
      </w:r>
      <w:proofErr w:type="spellStart"/>
      <w:r w:rsidRPr="00B2008D">
        <w:rPr>
          <w:sz w:val="28"/>
          <w:szCs w:val="28"/>
        </w:rPr>
        <w:t>Aafrin</w:t>
      </w:r>
      <w:proofErr w:type="spellEnd"/>
      <w:r w:rsidR="002C1DD5">
        <w:rPr>
          <w:sz w:val="28"/>
          <w:szCs w:val="28"/>
        </w:rPr>
        <w:t xml:space="preserve"> </w:t>
      </w:r>
      <w:proofErr w:type="spellStart"/>
      <w:r w:rsidRPr="00B2008D">
        <w:rPr>
          <w:sz w:val="28"/>
          <w:szCs w:val="28"/>
        </w:rPr>
        <w:t>Julaya</w:t>
      </w:r>
      <w:proofErr w:type="spellEnd"/>
    </w:p>
    <w:p w14:paraId="6A60A95A" w14:textId="77777777" w:rsidR="00B2008D" w:rsidRDefault="00B2008D" w:rsidP="00B2008D"/>
    <w:p w14:paraId="194DD2C4" w14:textId="77777777" w:rsidR="00B2008D" w:rsidRDefault="00B2008D" w:rsidP="00B2008D">
      <w:pPr>
        <w:pStyle w:val="Heading1"/>
        <w:rPr>
          <w:b/>
          <w:bCs/>
        </w:rPr>
      </w:pPr>
      <w:r w:rsidRPr="00B2008D">
        <w:rPr>
          <w:b/>
          <w:bCs/>
        </w:rPr>
        <w:t>1.Introduction</w:t>
      </w:r>
    </w:p>
    <w:p w14:paraId="599B6059" w14:textId="77777777" w:rsidR="00B2008D" w:rsidRPr="00B2008D" w:rsidRDefault="00B2008D" w:rsidP="00B200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>My Show is a website for Online Ticket Booking for Movies.</w:t>
      </w:r>
    </w:p>
    <w:p w14:paraId="38CC2A8C" w14:textId="77777777" w:rsidR="00B2008D" w:rsidRPr="00B2008D" w:rsidRDefault="00B2008D" w:rsidP="00B200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 xml:space="preserve"> This is an online website on which user as well as theater owner (admin) register themselves and use this site. </w:t>
      </w:r>
    </w:p>
    <w:p w14:paraId="0B890C23" w14:textId="77777777" w:rsidR="00B2008D" w:rsidRPr="00B2008D" w:rsidRDefault="00B2008D" w:rsidP="00B200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lastRenderedPageBreak/>
        <w:t xml:space="preserve"> Theater owner use this website for add/update and delete movies and search for particular location </w:t>
      </w:r>
      <w:proofErr w:type="gramStart"/>
      <w:r w:rsidRPr="00B2008D">
        <w:rPr>
          <w:sz w:val="28"/>
          <w:szCs w:val="28"/>
        </w:rPr>
        <w:t>of  theater</w:t>
      </w:r>
      <w:proofErr w:type="gramEnd"/>
      <w:r w:rsidRPr="00B2008D">
        <w:rPr>
          <w:sz w:val="28"/>
          <w:szCs w:val="28"/>
        </w:rPr>
        <w:t xml:space="preserve">. </w:t>
      </w:r>
    </w:p>
    <w:p w14:paraId="23A354F0" w14:textId="77777777" w:rsidR="00B2008D" w:rsidRPr="00B2008D" w:rsidRDefault="00B2008D" w:rsidP="00B200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 xml:space="preserve"> User book ticket for particular movie and search movie as well as choose movie to particular location.</w:t>
      </w:r>
    </w:p>
    <w:p w14:paraId="4BFE33D5" w14:textId="77777777" w:rsidR="00B2008D" w:rsidRPr="00B2008D" w:rsidRDefault="00B2008D" w:rsidP="00B2008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 xml:space="preserve"> The goal of this system is to provide easy way to book Movie Ticket.</w:t>
      </w:r>
    </w:p>
    <w:p w14:paraId="72175881" w14:textId="77777777" w:rsidR="00B2008D" w:rsidRDefault="00B2008D" w:rsidP="00B2008D">
      <w:pPr>
        <w:ind w:left="360"/>
        <w:rPr>
          <w:sz w:val="28"/>
          <w:szCs w:val="28"/>
        </w:rPr>
      </w:pPr>
    </w:p>
    <w:p w14:paraId="04AB3CCF" w14:textId="77777777" w:rsidR="00B2008D" w:rsidRDefault="00B2008D" w:rsidP="00B2008D">
      <w:pPr>
        <w:ind w:left="360"/>
        <w:rPr>
          <w:sz w:val="28"/>
          <w:szCs w:val="28"/>
        </w:rPr>
      </w:pPr>
    </w:p>
    <w:p w14:paraId="38489310" w14:textId="77777777" w:rsidR="00B2008D" w:rsidRDefault="00B2008D" w:rsidP="00B2008D">
      <w:pPr>
        <w:pStyle w:val="Heading1"/>
        <w:rPr>
          <w:b/>
          <w:bCs/>
        </w:rPr>
      </w:pPr>
      <w:r w:rsidRPr="00B2008D">
        <w:rPr>
          <w:b/>
          <w:bCs/>
        </w:rPr>
        <w:t>2.Existing System</w:t>
      </w:r>
    </w:p>
    <w:p w14:paraId="533E99B0" w14:textId="77777777" w:rsidR="002511A0" w:rsidRDefault="002511A0" w:rsidP="002511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2511A0">
        <w:rPr>
          <w:sz w:val="28"/>
          <w:szCs w:val="28"/>
        </w:rPr>
        <w:t>User doesn’t have to wait to see the movie or buy tickets.</w:t>
      </w:r>
    </w:p>
    <w:p w14:paraId="239ADCB7" w14:textId="77777777" w:rsidR="002511A0" w:rsidRPr="00B2008D" w:rsidRDefault="002511A0" w:rsidP="002511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 xml:space="preserve"> </w:t>
      </w:r>
      <w:r w:rsidRPr="002511A0">
        <w:rPr>
          <w:sz w:val="28"/>
          <w:szCs w:val="28"/>
        </w:rPr>
        <w:t>User won’t have to stand i</w:t>
      </w:r>
      <w:r>
        <w:rPr>
          <w:sz w:val="28"/>
          <w:szCs w:val="28"/>
        </w:rPr>
        <w:t xml:space="preserve">n line to get a movie </w:t>
      </w:r>
      <w:proofErr w:type="gramStart"/>
      <w:r>
        <w:rPr>
          <w:sz w:val="28"/>
          <w:szCs w:val="28"/>
        </w:rPr>
        <w:t>tickets</w:t>
      </w:r>
      <w:proofErr w:type="gramEnd"/>
      <w:r>
        <w:rPr>
          <w:sz w:val="28"/>
          <w:szCs w:val="28"/>
        </w:rPr>
        <w:t xml:space="preserve">. </w:t>
      </w:r>
      <w:r w:rsidRPr="00B2008D">
        <w:rPr>
          <w:sz w:val="28"/>
          <w:szCs w:val="28"/>
        </w:rPr>
        <w:t xml:space="preserve"> </w:t>
      </w:r>
    </w:p>
    <w:p w14:paraId="071221EA" w14:textId="77777777" w:rsidR="002511A0" w:rsidRPr="00B2008D" w:rsidRDefault="002511A0" w:rsidP="002511A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8D">
        <w:rPr>
          <w:sz w:val="28"/>
          <w:szCs w:val="28"/>
        </w:rPr>
        <w:t xml:space="preserve"> </w:t>
      </w:r>
      <w:r w:rsidRPr="002511A0">
        <w:rPr>
          <w:sz w:val="28"/>
          <w:szCs w:val="28"/>
        </w:rPr>
        <w:t>User easily sees which seat is booked and which seat is not.</w:t>
      </w:r>
    </w:p>
    <w:p w14:paraId="5DABC1C8" w14:textId="77777777" w:rsidR="00503A53" w:rsidRDefault="00503A53" w:rsidP="00503A53">
      <w:pPr>
        <w:pStyle w:val="Heading1"/>
        <w:rPr>
          <w:b/>
          <w:bCs/>
        </w:rPr>
      </w:pPr>
      <w:r w:rsidRPr="00503A53">
        <w:rPr>
          <w:b/>
          <w:bCs/>
        </w:rPr>
        <w:t>3.Proposed system</w:t>
      </w:r>
    </w:p>
    <w:p w14:paraId="21360334" w14:textId="77777777" w:rsidR="00503A53" w:rsidRPr="00503A53" w:rsidRDefault="00503A53" w:rsidP="00503A5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03A53">
        <w:rPr>
          <w:sz w:val="28"/>
          <w:szCs w:val="28"/>
        </w:rPr>
        <w:t>The main purpose of My show project is to provide an automated system of buying movie ticket.</w:t>
      </w:r>
    </w:p>
    <w:p w14:paraId="3025AACC" w14:textId="77777777" w:rsidR="00503A53" w:rsidRPr="00503A53" w:rsidRDefault="00503A53" w:rsidP="00503A5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03A53">
        <w:rPr>
          <w:sz w:val="28"/>
          <w:szCs w:val="28"/>
        </w:rPr>
        <w:t xml:space="preserve"> Admin has full control over all modules of this application. Admin can add new movie details and poster.</w:t>
      </w:r>
    </w:p>
    <w:p w14:paraId="301623D6" w14:textId="77777777" w:rsidR="00503A53" w:rsidRPr="00503A53" w:rsidRDefault="00503A53" w:rsidP="00503A5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03A53">
        <w:rPr>
          <w:sz w:val="28"/>
          <w:szCs w:val="28"/>
        </w:rPr>
        <w:t xml:space="preserve"> Customers can view Movie Details and book ticket on their desired choice.</w:t>
      </w:r>
    </w:p>
    <w:p w14:paraId="5C698668" w14:textId="77777777" w:rsidR="00503A53" w:rsidRPr="00503A53" w:rsidRDefault="00503A53" w:rsidP="00503A5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03A53">
        <w:rPr>
          <w:sz w:val="28"/>
          <w:szCs w:val="28"/>
        </w:rPr>
        <w:t xml:space="preserve"> Customers should register themselves on the web portal for buying ticket.</w:t>
      </w:r>
    </w:p>
    <w:p w14:paraId="5756306D" w14:textId="77777777" w:rsidR="00503A53" w:rsidRPr="00503A53" w:rsidRDefault="00503A53" w:rsidP="00503A53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03A53">
        <w:rPr>
          <w:sz w:val="28"/>
          <w:szCs w:val="28"/>
        </w:rPr>
        <w:t xml:space="preserve"> This system provide offers which make by admin for users.</w:t>
      </w:r>
    </w:p>
    <w:p w14:paraId="208CADFA" w14:textId="77777777" w:rsidR="00503A53" w:rsidRDefault="00503A53" w:rsidP="00503A53">
      <w:pPr>
        <w:rPr>
          <w:sz w:val="28"/>
          <w:szCs w:val="28"/>
        </w:rPr>
      </w:pPr>
    </w:p>
    <w:p w14:paraId="4FFB0445" w14:textId="77777777" w:rsidR="00503A53" w:rsidRDefault="00503A53" w:rsidP="00503A53">
      <w:pPr>
        <w:rPr>
          <w:sz w:val="28"/>
          <w:szCs w:val="28"/>
        </w:rPr>
      </w:pPr>
    </w:p>
    <w:p w14:paraId="6BDFAA99" w14:textId="77777777" w:rsidR="00503A53" w:rsidRDefault="00503A53" w:rsidP="00503A53">
      <w:pPr>
        <w:pStyle w:val="Heading1"/>
        <w:rPr>
          <w:b/>
          <w:bCs/>
        </w:rPr>
      </w:pPr>
      <w:r w:rsidRPr="00503A53">
        <w:rPr>
          <w:b/>
          <w:bCs/>
        </w:rPr>
        <w:lastRenderedPageBreak/>
        <w:t>4.Targeted User</w:t>
      </w:r>
    </w:p>
    <w:p w14:paraId="7EA0A01F" w14:textId="77777777" w:rsidR="00503A53" w:rsidRPr="00503A53" w:rsidRDefault="00503A53" w:rsidP="00503A53">
      <w:pPr>
        <w:pStyle w:val="ListParagraph"/>
        <w:numPr>
          <w:ilvl w:val="0"/>
          <w:numId w:val="27"/>
        </w:numPr>
        <w:rPr>
          <w:sz w:val="36"/>
          <w:szCs w:val="36"/>
        </w:rPr>
      </w:pPr>
      <w:proofErr w:type="gramStart"/>
      <w:r w:rsidRPr="00503A53">
        <w:rPr>
          <w:b/>
          <w:bCs/>
          <w:sz w:val="36"/>
          <w:szCs w:val="36"/>
        </w:rPr>
        <w:t>Admin :</w:t>
      </w:r>
      <w:proofErr w:type="gramEnd"/>
    </w:p>
    <w:p w14:paraId="732BBEDE" w14:textId="77777777" w:rsidR="00503A53" w:rsidRPr="00503A53" w:rsidRDefault="00503A53" w:rsidP="00503A53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03A53">
        <w:rPr>
          <w:sz w:val="28"/>
          <w:szCs w:val="28"/>
        </w:rPr>
        <w:t>Admin can Login a System</w:t>
      </w:r>
    </w:p>
    <w:p w14:paraId="7046435B" w14:textId="77777777" w:rsidR="00503A53" w:rsidRPr="00503A53" w:rsidRDefault="00503A53" w:rsidP="00503A53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03A53">
        <w:rPr>
          <w:sz w:val="28"/>
          <w:szCs w:val="28"/>
        </w:rPr>
        <w:t>Admin can add/update/delete movie details</w:t>
      </w:r>
    </w:p>
    <w:p w14:paraId="5292EBE0" w14:textId="77777777" w:rsidR="00503A53" w:rsidRPr="00503A53" w:rsidRDefault="00503A53" w:rsidP="00503A53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03A53">
        <w:rPr>
          <w:sz w:val="28"/>
          <w:szCs w:val="28"/>
        </w:rPr>
        <w:t>Add city and theater</w:t>
      </w:r>
    </w:p>
    <w:p w14:paraId="696FC6EA" w14:textId="77777777" w:rsidR="00503A53" w:rsidRPr="00503A53" w:rsidRDefault="00503A53" w:rsidP="00503A53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03A53">
        <w:rPr>
          <w:sz w:val="28"/>
          <w:szCs w:val="28"/>
        </w:rPr>
        <w:t>Admin also add particular theater sets.</w:t>
      </w:r>
    </w:p>
    <w:p w14:paraId="002EF759" w14:textId="77777777" w:rsidR="00503A53" w:rsidRPr="00503A53" w:rsidRDefault="00503A53" w:rsidP="00503A53">
      <w:pPr>
        <w:pStyle w:val="ListParagraph"/>
        <w:ind w:left="1440"/>
        <w:rPr>
          <w:sz w:val="36"/>
          <w:szCs w:val="36"/>
        </w:rPr>
      </w:pPr>
    </w:p>
    <w:p w14:paraId="24D3B9DF" w14:textId="77777777" w:rsidR="00503A53" w:rsidRPr="00503A53" w:rsidRDefault="00503A53" w:rsidP="00503A53">
      <w:pPr>
        <w:pStyle w:val="ListParagraph"/>
        <w:numPr>
          <w:ilvl w:val="0"/>
          <w:numId w:val="27"/>
        </w:numPr>
        <w:rPr>
          <w:sz w:val="36"/>
          <w:szCs w:val="36"/>
        </w:rPr>
      </w:pPr>
      <w:proofErr w:type="gramStart"/>
      <w:r w:rsidRPr="00503A53">
        <w:rPr>
          <w:b/>
          <w:bCs/>
          <w:sz w:val="36"/>
          <w:szCs w:val="36"/>
        </w:rPr>
        <w:t>User :</w:t>
      </w:r>
      <w:proofErr w:type="gramEnd"/>
    </w:p>
    <w:p w14:paraId="698E5DC0" w14:textId="77777777" w:rsidR="00503A53" w:rsidRPr="00503A53" w:rsidRDefault="00503A53" w:rsidP="00503A5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03A53">
        <w:rPr>
          <w:sz w:val="28"/>
          <w:szCs w:val="28"/>
        </w:rPr>
        <w:t>User Can Register and Login a System.</w:t>
      </w:r>
    </w:p>
    <w:p w14:paraId="15AF90C1" w14:textId="77777777" w:rsidR="00503A53" w:rsidRPr="00503A53" w:rsidRDefault="00503A53" w:rsidP="00503A5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03A53">
        <w:rPr>
          <w:sz w:val="28"/>
          <w:szCs w:val="28"/>
        </w:rPr>
        <w:t>User saw the particular and trending Movie.</w:t>
      </w:r>
    </w:p>
    <w:p w14:paraId="0B50F536" w14:textId="77777777" w:rsidR="00503A53" w:rsidRPr="00503A53" w:rsidRDefault="00503A53" w:rsidP="00503A5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03A53">
        <w:rPr>
          <w:sz w:val="28"/>
          <w:szCs w:val="28"/>
        </w:rPr>
        <w:t>User can saw particular movie details.</w:t>
      </w:r>
    </w:p>
    <w:p w14:paraId="3BDBDBD4" w14:textId="77777777" w:rsidR="00503A53" w:rsidRDefault="00503A53" w:rsidP="00503A5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503A53">
        <w:rPr>
          <w:sz w:val="28"/>
          <w:szCs w:val="28"/>
        </w:rPr>
        <w:t>User can Book movie ticket and choose theater and city.</w:t>
      </w:r>
    </w:p>
    <w:p w14:paraId="7C8D2B3B" w14:textId="77777777" w:rsidR="00503A53" w:rsidRDefault="00503A53" w:rsidP="00503A53">
      <w:pPr>
        <w:rPr>
          <w:sz w:val="28"/>
          <w:szCs w:val="28"/>
        </w:rPr>
      </w:pPr>
    </w:p>
    <w:p w14:paraId="4EC060C2" w14:textId="77777777" w:rsidR="00503A53" w:rsidRDefault="00503A53" w:rsidP="00503A53">
      <w:pPr>
        <w:pStyle w:val="Heading1"/>
        <w:rPr>
          <w:b/>
          <w:bCs/>
        </w:rPr>
      </w:pPr>
      <w:r w:rsidRPr="00503A53">
        <w:rPr>
          <w:b/>
          <w:bCs/>
        </w:rPr>
        <w:t>5.Database Dictionary</w:t>
      </w:r>
    </w:p>
    <w:p w14:paraId="454CC2BA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User</w:t>
      </w:r>
    </w:p>
    <w:p w14:paraId="2CD721A7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Movie</w:t>
      </w:r>
    </w:p>
    <w:p w14:paraId="5432D377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Actor</w:t>
      </w:r>
    </w:p>
    <w:p w14:paraId="3CE7673B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Cast</w:t>
      </w:r>
    </w:p>
    <w:p w14:paraId="14700499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Cities</w:t>
      </w:r>
    </w:p>
    <w:p w14:paraId="286D23F8" w14:textId="77777777" w:rsidR="00503A53" w:rsidRP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Theater</w:t>
      </w:r>
    </w:p>
    <w:p w14:paraId="7E09B862" w14:textId="77777777" w:rsidR="00503A53" w:rsidRDefault="00503A53" w:rsidP="00503A5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503A53">
        <w:rPr>
          <w:sz w:val="32"/>
          <w:szCs w:val="32"/>
        </w:rPr>
        <w:t>Seat</w:t>
      </w:r>
    </w:p>
    <w:p w14:paraId="55F378E4" w14:textId="77777777" w:rsidR="00503A53" w:rsidRDefault="00503A53" w:rsidP="00503A53">
      <w:pPr>
        <w:rPr>
          <w:sz w:val="32"/>
          <w:szCs w:val="32"/>
        </w:rPr>
      </w:pPr>
    </w:p>
    <w:p w14:paraId="7871B53E" w14:textId="77777777" w:rsidR="00503A53" w:rsidRPr="00503A53" w:rsidRDefault="00503A53" w:rsidP="00503A53">
      <w:pPr>
        <w:rPr>
          <w:b/>
          <w:bCs/>
          <w:sz w:val="36"/>
          <w:szCs w:val="36"/>
        </w:rPr>
      </w:pPr>
      <w:r w:rsidRPr="00503A53">
        <w:rPr>
          <w:b/>
          <w:bCs/>
          <w:sz w:val="36"/>
          <w:szCs w:val="36"/>
        </w:rPr>
        <w:t>1. User</w:t>
      </w:r>
    </w:p>
    <w:p w14:paraId="3D42F360" w14:textId="77777777" w:rsidR="00503A53" w:rsidRDefault="00503A53" w:rsidP="00503A53">
      <w:pPr>
        <w:rPr>
          <w:sz w:val="32"/>
          <w:szCs w:val="32"/>
        </w:rPr>
      </w:pPr>
    </w:p>
    <w:p w14:paraId="4C7F7A6C" w14:textId="77777777" w:rsidR="00503A53" w:rsidRDefault="00A22FA8" w:rsidP="00503A53">
      <w:pPr>
        <w:rPr>
          <w:sz w:val="32"/>
          <w:szCs w:val="32"/>
        </w:rPr>
      </w:pPr>
      <w:r w:rsidRPr="00A22FA8">
        <w:rPr>
          <w:noProof/>
          <w:sz w:val="28"/>
          <w:szCs w:val="28"/>
        </w:rPr>
        <w:lastRenderedPageBreak/>
        <w:drawing>
          <wp:inline distT="0" distB="0" distL="0" distR="0" wp14:anchorId="649D77DD" wp14:editId="080C4350">
            <wp:extent cx="6330315" cy="2257425"/>
            <wp:effectExtent l="0" t="0" r="0" b="952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80360A7-6277-4923-8E90-61B0CDBD75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80360A7-6277-4923-8E90-61B0CDBD75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219" cy="22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6530" w14:textId="77777777" w:rsidR="00A22FA8" w:rsidRDefault="00A22FA8" w:rsidP="00503A53">
      <w:pPr>
        <w:rPr>
          <w:sz w:val="32"/>
          <w:szCs w:val="32"/>
        </w:rPr>
      </w:pPr>
    </w:p>
    <w:p w14:paraId="789EC81D" w14:textId="77777777" w:rsidR="00A22FA8" w:rsidRDefault="00A22FA8" w:rsidP="00503A53">
      <w:pPr>
        <w:rPr>
          <w:sz w:val="32"/>
          <w:szCs w:val="32"/>
        </w:rPr>
      </w:pPr>
    </w:p>
    <w:p w14:paraId="7E6FED07" w14:textId="77777777" w:rsidR="00A22FA8" w:rsidRDefault="00A22FA8" w:rsidP="00503A53">
      <w:pPr>
        <w:rPr>
          <w:sz w:val="32"/>
          <w:szCs w:val="32"/>
        </w:rPr>
      </w:pPr>
    </w:p>
    <w:p w14:paraId="26E52659" w14:textId="77777777" w:rsidR="00A22FA8" w:rsidRDefault="00A22FA8" w:rsidP="00503A53">
      <w:pPr>
        <w:rPr>
          <w:sz w:val="32"/>
          <w:szCs w:val="32"/>
        </w:rPr>
      </w:pPr>
    </w:p>
    <w:p w14:paraId="3FFCE119" w14:textId="77777777" w:rsidR="00A22FA8" w:rsidRDefault="00A22FA8" w:rsidP="00503A53">
      <w:pPr>
        <w:rPr>
          <w:sz w:val="32"/>
          <w:szCs w:val="32"/>
        </w:rPr>
      </w:pPr>
    </w:p>
    <w:p w14:paraId="635461D5" w14:textId="77777777" w:rsidR="00A22FA8" w:rsidRDefault="00A22FA8" w:rsidP="00A22FA8">
      <w:pPr>
        <w:rPr>
          <w:b/>
          <w:bCs/>
          <w:sz w:val="36"/>
          <w:szCs w:val="36"/>
        </w:rPr>
      </w:pPr>
      <w:r w:rsidRPr="00A22FA8">
        <w:rPr>
          <w:b/>
          <w:bCs/>
          <w:sz w:val="36"/>
          <w:szCs w:val="36"/>
        </w:rPr>
        <w:t>2. Movie</w:t>
      </w:r>
    </w:p>
    <w:p w14:paraId="373A1BD8" w14:textId="77777777" w:rsidR="00A22FA8" w:rsidRPr="00A22FA8" w:rsidRDefault="00A22FA8" w:rsidP="00A22F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97F085C" wp14:editId="7970A961">
            <wp:extent cx="6321620" cy="2619375"/>
            <wp:effectExtent l="0" t="0" r="3175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3877F56-9153-42A0-A1D0-FD7D1F4CF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3877F56-9153-42A0-A1D0-FD7D1F4CF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6845" cy="26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03C9" w14:textId="77777777" w:rsidR="00A22FA8" w:rsidRDefault="00A22FA8" w:rsidP="00A22FA8">
      <w:pPr>
        <w:rPr>
          <w:sz w:val="32"/>
          <w:szCs w:val="32"/>
        </w:rPr>
      </w:pPr>
    </w:p>
    <w:p w14:paraId="17DD1974" w14:textId="77777777" w:rsidR="00A22FA8" w:rsidRPr="00A22FA8" w:rsidRDefault="00A22FA8" w:rsidP="00A22FA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A22FA8">
        <w:rPr>
          <w:b/>
          <w:bCs/>
          <w:sz w:val="36"/>
          <w:szCs w:val="36"/>
        </w:rPr>
        <w:lastRenderedPageBreak/>
        <w:t>Actor</w:t>
      </w:r>
    </w:p>
    <w:p w14:paraId="18262C0B" w14:textId="77777777" w:rsidR="00A22FA8" w:rsidRPr="00A22FA8" w:rsidRDefault="00A22FA8" w:rsidP="00A22FA8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1EE705" wp14:editId="2691A387">
            <wp:extent cx="6445885" cy="2047875"/>
            <wp:effectExtent l="0" t="0" r="0" b="9525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48EF8F3-AC17-4A14-8054-E7FFB685A9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48EF8F3-AC17-4A14-8054-E7FFB685A9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968" cy="20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5E9E" w14:textId="77777777" w:rsidR="00A22FA8" w:rsidRDefault="00A22FA8" w:rsidP="00A22FA8">
      <w:pPr>
        <w:rPr>
          <w:sz w:val="32"/>
          <w:szCs w:val="32"/>
        </w:rPr>
      </w:pPr>
    </w:p>
    <w:p w14:paraId="0A5E84DB" w14:textId="77777777" w:rsidR="00F53AB8" w:rsidRDefault="00F53AB8" w:rsidP="00A22FA8">
      <w:pPr>
        <w:rPr>
          <w:sz w:val="32"/>
          <w:szCs w:val="32"/>
        </w:rPr>
      </w:pPr>
    </w:p>
    <w:p w14:paraId="671B7489" w14:textId="77777777" w:rsidR="00F53AB8" w:rsidRDefault="00F53AB8" w:rsidP="00A22FA8">
      <w:pPr>
        <w:rPr>
          <w:sz w:val="32"/>
          <w:szCs w:val="32"/>
        </w:rPr>
      </w:pPr>
    </w:p>
    <w:p w14:paraId="2352A7B4" w14:textId="77777777" w:rsidR="00F53AB8" w:rsidRDefault="00F53AB8" w:rsidP="00A22FA8">
      <w:pPr>
        <w:rPr>
          <w:sz w:val="32"/>
          <w:szCs w:val="32"/>
        </w:rPr>
      </w:pPr>
    </w:p>
    <w:p w14:paraId="34F86880" w14:textId="77777777" w:rsidR="00F53AB8" w:rsidRPr="00F53AB8" w:rsidRDefault="00F53AB8" w:rsidP="00F53AB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F53AB8">
        <w:rPr>
          <w:b/>
          <w:bCs/>
          <w:sz w:val="36"/>
          <w:szCs w:val="36"/>
        </w:rPr>
        <w:t>Cast</w:t>
      </w:r>
    </w:p>
    <w:p w14:paraId="38CDD49C" w14:textId="77777777" w:rsidR="00F53AB8" w:rsidRPr="00F53AB8" w:rsidRDefault="00F53AB8" w:rsidP="00F53AB8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3B3D7F" wp14:editId="47B3079B">
            <wp:extent cx="6017342" cy="2266950"/>
            <wp:effectExtent l="0" t="0" r="2540" b="0"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6BC58D1-C64F-4A81-A614-A7F078A13C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6BC58D1-C64F-4A81-A614-A7F078A13C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8730" cy="22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3E8" w14:textId="77777777" w:rsidR="00F53AB8" w:rsidRDefault="00F53AB8" w:rsidP="00A22FA8">
      <w:pPr>
        <w:rPr>
          <w:sz w:val="32"/>
          <w:szCs w:val="32"/>
        </w:rPr>
      </w:pPr>
    </w:p>
    <w:p w14:paraId="13D3EFF4" w14:textId="77777777" w:rsidR="00F53AB8" w:rsidRPr="00F53AB8" w:rsidRDefault="00F53AB8" w:rsidP="00F53AB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F53AB8">
        <w:rPr>
          <w:b/>
          <w:bCs/>
          <w:sz w:val="36"/>
          <w:szCs w:val="36"/>
        </w:rPr>
        <w:t>Cities</w:t>
      </w:r>
    </w:p>
    <w:p w14:paraId="44A920DB" w14:textId="77777777" w:rsidR="00F53AB8" w:rsidRPr="00F53AB8" w:rsidRDefault="00F53AB8" w:rsidP="00F53AB8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379050" wp14:editId="00A82016">
            <wp:extent cx="6067740" cy="1590675"/>
            <wp:effectExtent l="0" t="0" r="9525" b="0"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902CCFA-5BE5-44FF-8BD4-75910C0E24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902CCFA-5BE5-44FF-8BD4-75910C0E24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7" cy="159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AC2" w14:textId="77777777" w:rsidR="00F53AB8" w:rsidRDefault="00F53AB8" w:rsidP="00A22FA8">
      <w:pPr>
        <w:rPr>
          <w:sz w:val="32"/>
          <w:szCs w:val="32"/>
        </w:rPr>
      </w:pPr>
    </w:p>
    <w:p w14:paraId="69CC9F36" w14:textId="77777777" w:rsidR="00F53AB8" w:rsidRDefault="00F53AB8" w:rsidP="00F53AB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F53AB8">
        <w:rPr>
          <w:b/>
          <w:bCs/>
          <w:sz w:val="36"/>
          <w:szCs w:val="36"/>
        </w:rPr>
        <w:t>Theater</w:t>
      </w:r>
    </w:p>
    <w:p w14:paraId="6A04D98B" w14:textId="77777777" w:rsidR="00F53AB8" w:rsidRPr="00F53AB8" w:rsidRDefault="00F53AB8" w:rsidP="00F53AB8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E3A95C" wp14:editId="54E4FF32">
            <wp:extent cx="6062472" cy="2105025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B4A5B0F-A525-4171-B481-CD936CE0DB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B4A5B0F-A525-4171-B481-CD936CE0DB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916" cy="210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E29" w14:textId="77777777" w:rsidR="00F53AB8" w:rsidRDefault="00F53AB8" w:rsidP="00F53AB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F53AB8">
        <w:rPr>
          <w:b/>
          <w:bCs/>
          <w:sz w:val="36"/>
          <w:szCs w:val="36"/>
        </w:rPr>
        <w:t>Seats</w:t>
      </w:r>
    </w:p>
    <w:p w14:paraId="33325D9E" w14:textId="77777777" w:rsidR="00F53AB8" w:rsidRPr="00F53AB8" w:rsidRDefault="00F53AB8" w:rsidP="00F53AB8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1EFF1F" wp14:editId="702E3FEB">
            <wp:extent cx="5970494" cy="2114550"/>
            <wp:effectExtent l="0" t="0" r="0" b="0"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02BE8B0-FCE4-4447-8E11-A805025CC8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02BE8B0-FCE4-4447-8E11-A805025CC8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4268" cy="211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3E42" w14:textId="77777777" w:rsidR="00F53AB8" w:rsidRDefault="00F53AB8" w:rsidP="00A22FA8">
      <w:pPr>
        <w:rPr>
          <w:sz w:val="32"/>
          <w:szCs w:val="32"/>
        </w:rPr>
      </w:pPr>
    </w:p>
    <w:p w14:paraId="24E724DF" w14:textId="77777777" w:rsidR="00F53AB8" w:rsidRDefault="00F53AB8" w:rsidP="00F53AB8">
      <w:pPr>
        <w:pStyle w:val="Heading1"/>
        <w:rPr>
          <w:b/>
          <w:bCs/>
        </w:rPr>
      </w:pPr>
      <w:r w:rsidRPr="00F53AB8">
        <w:rPr>
          <w:b/>
          <w:bCs/>
        </w:rPr>
        <w:lastRenderedPageBreak/>
        <w:t>6. Use case</w:t>
      </w:r>
    </w:p>
    <w:p w14:paraId="527E5002" w14:textId="77777777" w:rsidR="00F53AB8" w:rsidRPr="00F53AB8" w:rsidRDefault="00F53AB8" w:rsidP="00F53AB8">
      <w:r w:rsidRPr="00F53AB8">
        <w:rPr>
          <w:noProof/>
        </w:rPr>
        <w:drawing>
          <wp:inline distT="0" distB="0" distL="0" distR="0" wp14:anchorId="39571DB9" wp14:editId="5E1C05B7">
            <wp:extent cx="5219700" cy="579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AB8" w:rsidRPr="00F53AB8" w:rsidSect="00832AE2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648E" w14:textId="77777777" w:rsidR="00422514" w:rsidRDefault="00422514" w:rsidP="00C6554A">
      <w:pPr>
        <w:spacing w:before="0" w:after="0" w:line="240" w:lineRule="auto"/>
      </w:pPr>
      <w:r>
        <w:separator/>
      </w:r>
    </w:p>
  </w:endnote>
  <w:endnote w:type="continuationSeparator" w:id="0">
    <w:p w14:paraId="5AF8FD68" w14:textId="77777777" w:rsidR="00422514" w:rsidRDefault="0042251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8FC2" w14:textId="77777777" w:rsidR="009C72D1" w:rsidRPr="009C72D1" w:rsidRDefault="009C72D1" w:rsidP="009C72D1">
    <w:pPr>
      <w:pStyle w:val="Footer"/>
    </w:pPr>
    <w:r w:rsidRPr="009C72D1">
      <w:t>L.J INSTITUTE OF COMPUTER APPLICATION</w:t>
    </w:r>
  </w:p>
  <w:p w14:paraId="1A00C6BE" w14:textId="77777777" w:rsidR="009C72D1" w:rsidRDefault="009C72D1">
    <w:pPr>
      <w:pStyle w:val="Footer"/>
    </w:pPr>
  </w:p>
  <w:p w14:paraId="2AD52285" w14:textId="77777777" w:rsidR="002163EE" w:rsidRDefault="0042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C5F1" w14:textId="77777777" w:rsidR="00422514" w:rsidRDefault="0042251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6DE752B" w14:textId="77777777" w:rsidR="00422514" w:rsidRDefault="0042251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BA250E"/>
    <w:multiLevelType w:val="hybridMultilevel"/>
    <w:tmpl w:val="7CE26510"/>
    <w:lvl w:ilvl="0" w:tplc="951CD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A85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0C6D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96D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868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44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4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46A1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915621D"/>
    <w:multiLevelType w:val="hybridMultilevel"/>
    <w:tmpl w:val="7244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F3641"/>
    <w:multiLevelType w:val="hybridMultilevel"/>
    <w:tmpl w:val="18D04934"/>
    <w:lvl w:ilvl="0" w:tplc="B81EFA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1F671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D0C9A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53807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904A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06B29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6AA36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5B071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14E84F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1DBC6F2E"/>
    <w:multiLevelType w:val="hybridMultilevel"/>
    <w:tmpl w:val="12AA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37958"/>
    <w:multiLevelType w:val="hybridMultilevel"/>
    <w:tmpl w:val="DA823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84220"/>
    <w:multiLevelType w:val="hybridMultilevel"/>
    <w:tmpl w:val="ED1E411E"/>
    <w:lvl w:ilvl="0" w:tplc="A81A8D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65656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243D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0DCF72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10A602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CA80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4D0CF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28C2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ACAA2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272442E2"/>
    <w:multiLevelType w:val="hybridMultilevel"/>
    <w:tmpl w:val="3702B8E2"/>
    <w:lvl w:ilvl="0" w:tplc="42B8DF2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ED8372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962A439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1C009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43F43D7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7AEE38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400341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ADEDBC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B94287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9" w15:restartNumberingAfterBreak="0">
    <w:nsid w:val="2AA23C6A"/>
    <w:multiLevelType w:val="hybridMultilevel"/>
    <w:tmpl w:val="ED14C89A"/>
    <w:lvl w:ilvl="0" w:tplc="7A5EEAD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9740340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74C9F1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33EA20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9BC69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CB8DBC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D0E93F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9C8020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53323C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0" w15:restartNumberingAfterBreak="0">
    <w:nsid w:val="2FCF66C2"/>
    <w:multiLevelType w:val="hybridMultilevel"/>
    <w:tmpl w:val="F3A0D426"/>
    <w:lvl w:ilvl="0" w:tplc="3AB48C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05867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C8C42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CBC6B5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D50BB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B468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11E5A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A0E0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9B8696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1" w15:restartNumberingAfterBreak="0">
    <w:nsid w:val="3762598B"/>
    <w:multiLevelType w:val="hybridMultilevel"/>
    <w:tmpl w:val="D8643558"/>
    <w:lvl w:ilvl="0" w:tplc="F49476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3A4A77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082235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42E639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159C838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36C42D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35809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474A3B1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89432D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2" w15:restartNumberingAfterBreak="0">
    <w:nsid w:val="3C36191C"/>
    <w:multiLevelType w:val="hybridMultilevel"/>
    <w:tmpl w:val="14A8C770"/>
    <w:lvl w:ilvl="0" w:tplc="9D9288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00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328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3230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429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10D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AC0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023D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3E1125"/>
    <w:multiLevelType w:val="hybridMultilevel"/>
    <w:tmpl w:val="B3264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C121CE"/>
    <w:multiLevelType w:val="hybridMultilevel"/>
    <w:tmpl w:val="12BAB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4F3AF5"/>
    <w:multiLevelType w:val="hybridMultilevel"/>
    <w:tmpl w:val="26166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32F44"/>
    <w:multiLevelType w:val="hybridMultilevel"/>
    <w:tmpl w:val="EB6AB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0467AD"/>
    <w:multiLevelType w:val="hybridMultilevel"/>
    <w:tmpl w:val="3D64B474"/>
    <w:lvl w:ilvl="0" w:tplc="529A36D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372321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B229E8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7D8AA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556EDA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7D4843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846DBD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3CB2F15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B6A7A4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9" w15:restartNumberingAfterBreak="0">
    <w:nsid w:val="64974C3D"/>
    <w:multiLevelType w:val="hybridMultilevel"/>
    <w:tmpl w:val="F0E62E2E"/>
    <w:lvl w:ilvl="0" w:tplc="2550C13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B94D7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6EBD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7643DC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265F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3E9C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5B692C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9ECB0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A504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 w15:restartNumberingAfterBreak="0">
    <w:nsid w:val="746B6DD0"/>
    <w:multiLevelType w:val="hybridMultilevel"/>
    <w:tmpl w:val="47AC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B00B30"/>
    <w:multiLevelType w:val="hybridMultilevel"/>
    <w:tmpl w:val="BD840F02"/>
    <w:lvl w:ilvl="0" w:tplc="178A8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82AE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CCD6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8C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42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266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A8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7CD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EA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956A4B"/>
    <w:multiLevelType w:val="hybridMultilevel"/>
    <w:tmpl w:val="F714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B5869"/>
    <w:multiLevelType w:val="hybridMultilevel"/>
    <w:tmpl w:val="DFAC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060078">
    <w:abstractNumId w:val="9"/>
  </w:num>
  <w:num w:numId="2" w16cid:durableId="1810129711">
    <w:abstractNumId w:val="8"/>
  </w:num>
  <w:num w:numId="3" w16cid:durableId="175653626">
    <w:abstractNumId w:val="8"/>
  </w:num>
  <w:num w:numId="4" w16cid:durableId="1186095800">
    <w:abstractNumId w:val="9"/>
  </w:num>
  <w:num w:numId="5" w16cid:durableId="323317126">
    <w:abstractNumId w:val="24"/>
  </w:num>
  <w:num w:numId="6" w16cid:durableId="1597133814">
    <w:abstractNumId w:val="10"/>
  </w:num>
  <w:num w:numId="7" w16cid:durableId="148249168">
    <w:abstractNumId w:val="12"/>
  </w:num>
  <w:num w:numId="8" w16cid:durableId="593048407">
    <w:abstractNumId w:val="7"/>
  </w:num>
  <w:num w:numId="9" w16cid:durableId="434326363">
    <w:abstractNumId w:val="6"/>
  </w:num>
  <w:num w:numId="10" w16cid:durableId="250361189">
    <w:abstractNumId w:val="5"/>
  </w:num>
  <w:num w:numId="11" w16cid:durableId="330715933">
    <w:abstractNumId w:val="4"/>
  </w:num>
  <w:num w:numId="12" w16cid:durableId="1856723505">
    <w:abstractNumId w:val="3"/>
  </w:num>
  <w:num w:numId="13" w16cid:durableId="747919936">
    <w:abstractNumId w:val="2"/>
  </w:num>
  <w:num w:numId="14" w16cid:durableId="1001547740">
    <w:abstractNumId w:val="1"/>
  </w:num>
  <w:num w:numId="15" w16cid:durableId="2139760394">
    <w:abstractNumId w:val="0"/>
  </w:num>
  <w:num w:numId="16" w16cid:durableId="533350746">
    <w:abstractNumId w:val="16"/>
  </w:num>
  <w:num w:numId="17" w16cid:durableId="1485969158">
    <w:abstractNumId w:val="28"/>
  </w:num>
  <w:num w:numId="18" w16cid:durableId="573972108">
    <w:abstractNumId w:val="19"/>
  </w:num>
  <w:num w:numId="19" w16cid:durableId="1100300230">
    <w:abstractNumId w:val="18"/>
  </w:num>
  <w:num w:numId="20" w16cid:durableId="684138611">
    <w:abstractNumId w:val="21"/>
  </w:num>
  <w:num w:numId="21" w16cid:durableId="352851494">
    <w:abstractNumId w:val="15"/>
  </w:num>
  <w:num w:numId="22" w16cid:durableId="1982802893">
    <w:abstractNumId w:val="20"/>
  </w:num>
  <w:num w:numId="23" w16cid:durableId="2093962910">
    <w:abstractNumId w:val="30"/>
  </w:num>
  <w:num w:numId="24" w16cid:durableId="459500943">
    <w:abstractNumId w:val="33"/>
  </w:num>
  <w:num w:numId="25" w16cid:durableId="2076278187">
    <w:abstractNumId w:val="17"/>
  </w:num>
  <w:num w:numId="26" w16cid:durableId="98450186">
    <w:abstractNumId w:val="32"/>
  </w:num>
  <w:num w:numId="27" w16cid:durableId="1432698708">
    <w:abstractNumId w:val="23"/>
  </w:num>
  <w:num w:numId="28" w16cid:durableId="850527237">
    <w:abstractNumId w:val="22"/>
  </w:num>
  <w:num w:numId="29" w16cid:durableId="1563367854">
    <w:abstractNumId w:val="27"/>
  </w:num>
  <w:num w:numId="30" w16cid:durableId="1221087923">
    <w:abstractNumId w:val="14"/>
  </w:num>
  <w:num w:numId="31" w16cid:durableId="1871724904">
    <w:abstractNumId w:val="11"/>
  </w:num>
  <w:num w:numId="32" w16cid:durableId="728961818">
    <w:abstractNumId w:val="25"/>
  </w:num>
  <w:num w:numId="33" w16cid:durableId="1316182600">
    <w:abstractNumId w:val="29"/>
  </w:num>
  <w:num w:numId="34" w16cid:durableId="1982537725">
    <w:abstractNumId w:val="13"/>
  </w:num>
  <w:num w:numId="35" w16cid:durableId="857503215">
    <w:abstractNumId w:val="26"/>
  </w:num>
  <w:num w:numId="36" w16cid:durableId="12549705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08D"/>
    <w:rsid w:val="00171DD0"/>
    <w:rsid w:val="001907B8"/>
    <w:rsid w:val="001A583B"/>
    <w:rsid w:val="002511A0"/>
    <w:rsid w:val="002554CD"/>
    <w:rsid w:val="00293B83"/>
    <w:rsid w:val="002B4294"/>
    <w:rsid w:val="002C1DD5"/>
    <w:rsid w:val="002D4E53"/>
    <w:rsid w:val="00333D0D"/>
    <w:rsid w:val="003F7654"/>
    <w:rsid w:val="00422514"/>
    <w:rsid w:val="004C049F"/>
    <w:rsid w:val="005000E2"/>
    <w:rsid w:val="00503A53"/>
    <w:rsid w:val="005F7436"/>
    <w:rsid w:val="006A3CE7"/>
    <w:rsid w:val="00704FA7"/>
    <w:rsid w:val="0083009F"/>
    <w:rsid w:val="00832AE2"/>
    <w:rsid w:val="00856AE1"/>
    <w:rsid w:val="008B42AC"/>
    <w:rsid w:val="009C2351"/>
    <w:rsid w:val="009C72D1"/>
    <w:rsid w:val="00A22FA8"/>
    <w:rsid w:val="00A456A8"/>
    <w:rsid w:val="00A84E50"/>
    <w:rsid w:val="00B2008D"/>
    <w:rsid w:val="00B60E79"/>
    <w:rsid w:val="00C47FC5"/>
    <w:rsid w:val="00C6554A"/>
    <w:rsid w:val="00ED7C44"/>
    <w:rsid w:val="00F03F68"/>
    <w:rsid w:val="00F53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75AF"/>
  <w15:docId w15:val="{DEA3765B-E3DF-43BC-B9F4-AF73F783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B2008D"/>
    <w:pPr>
      <w:ind w:left="720"/>
      <w:contextualSpacing/>
    </w:pPr>
  </w:style>
  <w:style w:type="paragraph" w:styleId="NoSpacing">
    <w:name w:val="No Spacing"/>
    <w:qFormat/>
    <w:rsid w:val="001A583B"/>
    <w:pPr>
      <w:suppressAutoHyphens/>
      <w:spacing w:before="0" w:after="0" w:line="240" w:lineRule="auto"/>
    </w:pPr>
    <w:rPr>
      <w:rFonts w:ascii="Calibri" w:eastAsia="Calibri" w:hAnsi="Calibri" w:cs="Shruti"/>
      <w:color w:val="auto"/>
      <w:lang w:eastAsia="zh-CN"/>
    </w:rPr>
  </w:style>
  <w:style w:type="paragraph" w:customStyle="1" w:styleId="CollegeStyle">
    <w:name w:val="College Style"/>
    <w:basedOn w:val="Normal"/>
    <w:link w:val="CollegeStyleChar"/>
    <w:qFormat/>
    <w:rsid w:val="002D4E53"/>
    <w:pPr>
      <w:spacing w:before="0" w:after="0" w:line="360" w:lineRule="auto"/>
      <w:jc w:val="both"/>
    </w:pPr>
    <w:rPr>
      <w:rFonts w:ascii="Times New Roman" w:eastAsia="Times New Roman" w:hAnsi="Times New Roman" w:cs="Shruti"/>
      <w:color w:val="auto"/>
      <w:sz w:val="24"/>
      <w:szCs w:val="24"/>
      <w:lang w:val="en-GB" w:eastAsia="zh-CN" w:bidi="gu-IN"/>
    </w:rPr>
  </w:style>
  <w:style w:type="character" w:customStyle="1" w:styleId="CollegeStyleChar">
    <w:name w:val="College Style Char"/>
    <w:link w:val="CollegeStyle"/>
    <w:rsid w:val="002D4E53"/>
    <w:rPr>
      <w:rFonts w:ascii="Times New Roman" w:eastAsia="Times New Roman" w:hAnsi="Times New Roman" w:cs="Shruti"/>
      <w:color w:val="auto"/>
      <w:sz w:val="24"/>
      <w:szCs w:val="24"/>
      <w:lang w:val="en-GB" w:eastAsia="zh-CN" w:bidi="gu-IN"/>
    </w:rPr>
  </w:style>
  <w:style w:type="table" w:styleId="TableGrid">
    <w:name w:val="Table Grid"/>
    <w:basedOn w:val="TableNormal"/>
    <w:uiPriority w:val="39"/>
    <w:rsid w:val="005F743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F74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F74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F74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7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08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25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62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6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55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31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01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54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9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36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34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85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6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7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78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40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29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36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153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01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53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98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44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91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0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6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8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69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ik\AppData\Local\Microsoft\Office\16.0\DTS\en-US%7b1708309A-8AFF-4393-BC4D-55C8627ABBEE%7d\%7b6CFAAF4D-3F01-4DFB-B0E9-6950F89D431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4F78D-49A0-4897-AC2A-8B59E47CD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{6CFAAF4D-3F01-4DFB-B0E9-6950F89D4317}tf02835058_win32</Template>
  <TotalTime>131</TotalTime>
  <Pages>8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</dc:creator>
  <cp:keywords/>
  <dc:description/>
  <cp:lastModifiedBy>HP</cp:lastModifiedBy>
  <cp:revision>23</cp:revision>
  <dcterms:created xsi:type="dcterms:W3CDTF">2022-04-19T17:18:00Z</dcterms:created>
  <dcterms:modified xsi:type="dcterms:W3CDTF">2022-04-25T04:24:00Z</dcterms:modified>
</cp:coreProperties>
</file>